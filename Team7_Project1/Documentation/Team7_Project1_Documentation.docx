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C6" w:rsidRPr="004309C6" w:rsidRDefault="004309C6" w:rsidP="004309C6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4309C6">
        <w:rPr>
          <w:rFonts w:ascii="Times New Roman" w:hAnsi="Times New Roman" w:cs="Times New Roman"/>
          <w:b/>
          <w:sz w:val="36"/>
          <w:szCs w:val="24"/>
          <w:u w:val="single"/>
        </w:rPr>
        <w:t>Team 7, Project 1 – Instructions for Use</w:t>
      </w:r>
    </w:p>
    <w:p w:rsidR="004309C6" w:rsidRDefault="004309C6">
      <w:pPr>
        <w:rPr>
          <w:rFonts w:ascii="Times New Roman" w:hAnsi="Times New Roman" w:cs="Times New Roman"/>
          <w:sz w:val="24"/>
          <w:szCs w:val="24"/>
        </w:rPr>
      </w:pPr>
      <w:r w:rsidRPr="004309C6">
        <w:rPr>
          <w:rFonts w:ascii="Times New Roman" w:hAnsi="Times New Roman" w:cs="Times New Roman"/>
          <w:sz w:val="24"/>
          <w:szCs w:val="24"/>
        </w:rPr>
        <w:t>This Unity project contains a single sc</w:t>
      </w:r>
      <w:r>
        <w:rPr>
          <w:rFonts w:ascii="Times New Roman" w:hAnsi="Times New Roman" w:cs="Times New Roman"/>
          <w:sz w:val="24"/>
          <w:szCs w:val="24"/>
        </w:rPr>
        <w:t>ene with our designed environment in it, as well as two camera views: a view attached to the third-person controller, and an isometric view. By default, the sc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ene starts with the third-person view.</w:t>
      </w:r>
    </w:p>
    <w:p w:rsidR="004309C6" w:rsidRPr="004309C6" w:rsidRDefault="004309C6" w:rsidP="004309C6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309C6">
        <w:rPr>
          <w:rFonts w:ascii="Times New Roman" w:hAnsi="Times New Roman" w:cs="Times New Roman"/>
          <w:b/>
          <w:sz w:val="28"/>
          <w:szCs w:val="24"/>
          <w:u w:val="single"/>
        </w:rPr>
        <w:t>Controls</w:t>
      </w:r>
    </w:p>
    <w:p w:rsidR="004309C6" w:rsidRDefault="0043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toggle between the two cameras.</w:t>
      </w:r>
    </w:p>
    <w:p w:rsidR="004309C6" w:rsidRDefault="0043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WASD to move the third-person controller.</w:t>
      </w:r>
    </w:p>
    <w:p w:rsidR="004309C6" w:rsidRPr="004309C6" w:rsidRDefault="0043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Spacebar to jump.</w:t>
      </w:r>
    </w:p>
    <w:sectPr w:rsidR="004309C6" w:rsidRPr="0043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C6"/>
    <w:rsid w:val="004309C6"/>
    <w:rsid w:val="0063608E"/>
    <w:rsid w:val="00C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A235"/>
  <w15:chartTrackingRefBased/>
  <w15:docId w15:val="{F8389405-5A60-4A09-A55E-77B09A83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8FFEA554.dotm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Schiff (RIT Student)</dc:creator>
  <cp:keywords/>
  <dc:description/>
  <cp:lastModifiedBy>Christopher Schiff (RIT Student)</cp:lastModifiedBy>
  <cp:revision>1</cp:revision>
  <dcterms:created xsi:type="dcterms:W3CDTF">2018-02-12T01:02:00Z</dcterms:created>
  <dcterms:modified xsi:type="dcterms:W3CDTF">2018-02-12T01:09:00Z</dcterms:modified>
</cp:coreProperties>
</file>